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chart1.xml" ContentType="application/vnd.openxmlformats-officedocument.drawingml.chart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charts/style1.xml" ContentType="application/vnd.ms-office.chartsty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15" w:rsidRDefault="008B1CF9">
      <w:pPr>
        <w:pStyle w:val="Title"/>
      </w:pPr>
      <w:r>
        <w:t>Ad Slogans</w:t>
      </w:r>
    </w:p>
    <w:p w:rsidR="00E501E5" w:rsidRDefault="00E501E5" w:rsidP="00E501E5">
      <w:pPr>
        <w:pStyle w:val="Heading1"/>
        <w:numPr>
          <w:ilvl w:val="0"/>
          <w:numId w:val="0"/>
        </w:numPr>
        <w:pBdr>
          <w:bottom w:val="single" w:sz="4" w:space="31" w:color="595959" w:themeColor="text1" w:themeTint="A6"/>
        </w:pBdr>
        <w:ind w:left="432"/>
      </w:pPr>
      <w:r w:rsidRPr="002F64B7">
        <w:rPr>
          <w:rStyle w:val="Heading8Char"/>
          <w:noProof/>
          <w:lang w:eastAsia="en-US"/>
        </w:rPr>
        <w:drawing>
          <wp:inline distT="0" distB="0" distL="0" distR="0" wp14:anchorId="13B6B45D" wp14:editId="63320D41">
            <wp:extent cx="3402419" cy="2115879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501E5" w:rsidRPr="00E501E5" w:rsidRDefault="00E501E5" w:rsidP="00E501E5"/>
    <w:p w:rsidR="009E798F" w:rsidRPr="009E798F" w:rsidRDefault="00225C56" w:rsidP="009E798F">
      <w:pPr>
        <w:pStyle w:val="Heading1"/>
      </w:pPr>
      <w:r>
        <w:rPr>
          <w:color w:val="C0CF3A" w:themeColor="accent3"/>
        </w:rPr>
        <w:t>Long-Term Project Costs Cataloged:  Done</w:t>
      </w:r>
    </w:p>
    <w:p w:rsidR="009E798F" w:rsidRPr="00225C56" w:rsidRDefault="00225C56">
      <w:pPr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>Lifts and other Large Equipment</w:t>
      </w:r>
    </w:p>
    <w:p w:rsidR="009E798F" w:rsidRPr="00225C56" w:rsidRDefault="00225C56">
      <w:pPr>
        <w:rPr>
          <w:sz w:val="28"/>
        </w:rPr>
      </w:pPr>
      <w:r>
        <w:rPr>
          <w:sz w:val="28"/>
        </w:rPr>
        <w:t>Streamline Financial Reports Process</w:t>
      </w:r>
    </w:p>
    <w:p w:rsidR="009E798F" w:rsidRPr="00225C56" w:rsidRDefault="00225C56">
      <w:pPr>
        <w:rPr>
          <w:sz w:val="28"/>
        </w:rPr>
      </w:pPr>
      <w:r>
        <w:rPr>
          <w:sz w:val="28"/>
        </w:rPr>
        <w:t>Customer Requests</w:t>
      </w:r>
    </w:p>
    <w:p w:rsidR="00445B15" w:rsidRDefault="00445B15"/>
    <w:p w:rsidR="009E798F" w:rsidRPr="00225C56" w:rsidRDefault="009E798F" w:rsidP="009E798F">
      <w:pPr>
        <w:pStyle w:val="Heading1"/>
        <w:rPr>
          <w:color w:val="C0CF3A" w:themeColor="accent3"/>
        </w:rPr>
      </w:pPr>
      <w:r w:rsidRPr="00225C56">
        <w:rPr>
          <w:color w:val="C0CF3A" w:themeColor="accent3"/>
        </w:rPr>
        <w:t>A</w:t>
      </w:r>
      <w:r w:rsidR="00225C56">
        <w:rPr>
          <w:color w:val="C0CF3A" w:themeColor="accent3"/>
        </w:rPr>
        <w:t>nalyze Long Term Costs</w:t>
      </w:r>
      <w:r w:rsidRPr="00225C56">
        <w:rPr>
          <w:color w:val="C0CF3A" w:themeColor="accent3"/>
        </w:rPr>
        <w:t xml:space="preserve">: </w:t>
      </w:r>
      <w:r w:rsidR="00225C56">
        <w:rPr>
          <w:color w:val="C0CF3A" w:themeColor="accent3"/>
        </w:rPr>
        <w:t>NOT STARTED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Become Independent of Outside Researchers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Streamline Financial Reports Process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International Sales Goals?</w:t>
      </w:r>
    </w:p>
    <w:p w:rsidR="009E798F" w:rsidRDefault="009E798F" w:rsidP="009E798F">
      <w:pPr>
        <w:rPr>
          <w:sz w:val="28"/>
        </w:rPr>
      </w:pPr>
    </w:p>
    <w:p w:rsidR="009E798F" w:rsidRPr="00225C56" w:rsidRDefault="009E798F" w:rsidP="009E798F">
      <w:pPr>
        <w:pStyle w:val="Heading1"/>
        <w:rPr>
          <w:color w:val="C0CF3A" w:themeColor="accent3"/>
        </w:rPr>
      </w:pPr>
      <w:r w:rsidRPr="00225C56">
        <w:rPr>
          <w:color w:val="C0CF3A" w:themeColor="accent3"/>
        </w:rPr>
        <w:t xml:space="preserve">Check </w:t>
      </w:r>
      <w:r w:rsidR="00225C56">
        <w:rPr>
          <w:color w:val="C0CF3A" w:themeColor="accent3"/>
        </w:rPr>
        <w:t>Short Term Budgeting</w:t>
      </w:r>
      <w:r w:rsidRPr="00225C56">
        <w:rPr>
          <w:color w:val="C0CF3A" w:themeColor="accent3"/>
        </w:rPr>
        <w:t xml:space="preserve">: </w:t>
      </w:r>
      <w:r w:rsidR="00225C56">
        <w:rPr>
          <w:color w:val="C0CF3A" w:themeColor="accent3"/>
        </w:rPr>
        <w:t>In Progress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Budgets: Over Budget by 12% Avg.</w:t>
      </w:r>
    </w:p>
    <w:p w:rsidR="009E798F" w:rsidRDefault="00225C56" w:rsidP="009E798F">
      <w:pPr>
        <w:rPr>
          <w:sz w:val="28"/>
        </w:rPr>
      </w:pPr>
      <w:r>
        <w:rPr>
          <w:sz w:val="28"/>
        </w:rPr>
        <w:lastRenderedPageBreak/>
        <w:t>Customer Requests</w:t>
      </w:r>
    </w:p>
    <w:p w:rsidR="00225C56" w:rsidRPr="009E798F" w:rsidRDefault="00225C56" w:rsidP="009E798F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C9D6A7E" wp14:editId="6E0B598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225C56" w:rsidRPr="009E79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8F"/>
    <w:rsid w:val="00121D0B"/>
    <w:rsid w:val="00225C56"/>
    <w:rsid w:val="00445B15"/>
    <w:rsid w:val="008B1CF9"/>
    <w:rsid w:val="009E798F"/>
    <w:rsid w:val="00E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26832-8802-4DDD-B0CD-D042789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Litware Expense -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layout>
        <c:manualLayout>
          <c:xMode val="edge"/>
          <c:yMode val="edge"/>
          <c:x val="5.3527777777777785E-2"/>
          <c:y val="0.800925925925925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854400"/>
        <c:axId val="313581304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5419952"/>
        <c:axId val="314432328"/>
      </c:lineChart>
      <c:catAx>
        <c:axId val="317854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81304"/>
        <c:crosses val="autoZero"/>
        <c:auto val="1"/>
        <c:lblAlgn val="ctr"/>
        <c:lblOffset val="100"/>
        <c:noMultiLvlLbl val="0"/>
      </c:catAx>
      <c:valAx>
        <c:axId val="31358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854400"/>
        <c:crosses val="autoZero"/>
        <c:crossBetween val="between"/>
      </c:valAx>
      <c:valAx>
        <c:axId val="314432328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419952"/>
        <c:crosses val="max"/>
        <c:crossBetween val="between"/>
      </c:valAx>
      <c:catAx>
        <c:axId val="275419952"/>
        <c:scaling>
          <c:orientation val="minMax"/>
        </c:scaling>
        <c:delete val="1"/>
        <c:axPos val="b"/>
        <c:majorTickMark val="none"/>
        <c:minorTickMark val="none"/>
        <c:tickLblPos val="nextTo"/>
        <c:crossAx val="3144323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476290463692037"/>
          <c:y val="8.6804461942257272E-2"/>
          <c:w val="0.818251968503937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D22EDB-6D57-4C69-A2BC-31418D256DBD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33A588F0-2A30-4F72-8A9E-ED4479B3AE48}">
      <dgm:prSet phldrT="[Text]"/>
      <dgm:spPr/>
      <dgm:t>
        <a:bodyPr/>
        <a:lstStyle/>
        <a:p>
          <a:r>
            <a:rPr lang="en-US"/>
            <a:t>Analyze Latencies</a:t>
          </a:r>
        </a:p>
      </dgm:t>
    </dgm:pt>
    <dgm:pt modelId="{1521E861-8AD7-450A-887C-12D8425A9863}" type="parTrans" cxnId="{C6283B5A-F229-4538-8730-3E7EF25E4983}">
      <dgm:prSet/>
      <dgm:spPr/>
      <dgm:t>
        <a:bodyPr/>
        <a:lstStyle/>
        <a:p>
          <a:endParaRPr lang="en-US"/>
        </a:p>
      </dgm:t>
    </dgm:pt>
    <dgm:pt modelId="{DC9E54AB-337A-4D96-84F1-C51F9EFD50DD}" type="sibTrans" cxnId="{C6283B5A-F229-4538-8730-3E7EF25E4983}">
      <dgm:prSet/>
      <dgm:spPr/>
      <dgm:t>
        <a:bodyPr/>
        <a:lstStyle/>
        <a:p>
          <a:endParaRPr lang="en-US"/>
        </a:p>
      </dgm:t>
    </dgm:pt>
    <dgm:pt modelId="{25D3B7BC-BF3C-4FEF-A663-09AA8C862EB0}">
      <dgm:prSet phldrT="[Text]"/>
      <dgm:spPr/>
      <dgm:t>
        <a:bodyPr/>
        <a:lstStyle/>
        <a:p>
          <a:r>
            <a:rPr lang="en-US"/>
            <a:t>Work on improving where we are</a:t>
          </a:r>
        </a:p>
      </dgm:t>
    </dgm:pt>
    <dgm:pt modelId="{2B83BE8F-6510-45D0-9F9F-8E7D70025DB6}" type="parTrans" cxnId="{1FFD5D45-7965-45C1-8F26-B3F12FB3E06C}">
      <dgm:prSet/>
      <dgm:spPr/>
      <dgm:t>
        <a:bodyPr/>
        <a:lstStyle/>
        <a:p>
          <a:endParaRPr lang="en-US"/>
        </a:p>
      </dgm:t>
    </dgm:pt>
    <dgm:pt modelId="{4A4D7AA7-F193-48A6-AA0A-C036B5A9092F}" type="sibTrans" cxnId="{1FFD5D45-7965-45C1-8F26-B3F12FB3E06C}">
      <dgm:prSet/>
      <dgm:spPr/>
      <dgm:t>
        <a:bodyPr/>
        <a:lstStyle/>
        <a:p>
          <a:endParaRPr lang="en-US"/>
        </a:p>
      </dgm:t>
    </dgm:pt>
    <dgm:pt modelId="{60D8CAA0-5C7C-4EF7-9592-50628EFDDF24}">
      <dgm:prSet phldrT="[Text]"/>
      <dgm:spPr/>
      <dgm:t>
        <a:bodyPr/>
        <a:lstStyle/>
        <a:p>
          <a:r>
            <a:rPr lang="en-US"/>
            <a:t>Build off of our previous sucesses</a:t>
          </a:r>
        </a:p>
      </dgm:t>
    </dgm:pt>
    <dgm:pt modelId="{2C06749F-6FB6-4665-842D-817985B7A829}" type="parTrans" cxnId="{0F332D56-6DBE-4F04-A643-BC00B34B8547}">
      <dgm:prSet/>
      <dgm:spPr/>
      <dgm:t>
        <a:bodyPr/>
        <a:lstStyle/>
        <a:p>
          <a:endParaRPr lang="en-US"/>
        </a:p>
      </dgm:t>
    </dgm:pt>
    <dgm:pt modelId="{03A48B41-DD37-4DA8-BA3D-A87D810AF313}" type="sibTrans" cxnId="{0F332D56-6DBE-4F04-A643-BC00B34B8547}">
      <dgm:prSet/>
      <dgm:spPr/>
      <dgm:t>
        <a:bodyPr/>
        <a:lstStyle/>
        <a:p>
          <a:endParaRPr lang="en-US"/>
        </a:p>
      </dgm:t>
    </dgm:pt>
    <dgm:pt modelId="{A354AB93-040D-4571-9213-B13ACBFEBE13}" type="pres">
      <dgm:prSet presAssocID="{71D22EDB-6D57-4C69-A2BC-31418D256DBD}" presName="arrowDiagram" presStyleCnt="0">
        <dgm:presLayoutVars>
          <dgm:chMax val="5"/>
          <dgm:dir/>
          <dgm:resizeHandles val="exact"/>
        </dgm:presLayoutVars>
      </dgm:prSet>
      <dgm:spPr/>
    </dgm:pt>
    <dgm:pt modelId="{40016E95-7F86-4A81-BFA2-1DA668DC4D11}" type="pres">
      <dgm:prSet presAssocID="{71D22EDB-6D57-4C69-A2BC-31418D256DBD}" presName="arrow" presStyleLbl="bgShp" presStyleIdx="0" presStyleCnt="1"/>
      <dgm:spPr/>
    </dgm:pt>
    <dgm:pt modelId="{DDCECFE6-F5C2-45E7-879A-C767CAFF770E}" type="pres">
      <dgm:prSet presAssocID="{71D22EDB-6D57-4C69-A2BC-31418D256DBD}" presName="arrowDiagram3" presStyleCnt="0"/>
      <dgm:spPr/>
    </dgm:pt>
    <dgm:pt modelId="{F038AF1A-AB04-485A-9096-81E5DA0FE31E}" type="pres">
      <dgm:prSet presAssocID="{33A588F0-2A30-4F72-8A9E-ED4479B3AE48}" presName="bullet3a" presStyleLbl="node1" presStyleIdx="0" presStyleCnt="3"/>
      <dgm:spPr/>
    </dgm:pt>
    <dgm:pt modelId="{B9FD474A-A91D-404F-9198-8AC3865563ED}" type="pres">
      <dgm:prSet presAssocID="{33A588F0-2A30-4F72-8A9E-ED4479B3AE48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077B9E-A458-468D-A3E6-AC13E6C6810A}" type="pres">
      <dgm:prSet presAssocID="{25D3B7BC-BF3C-4FEF-A663-09AA8C862EB0}" presName="bullet3b" presStyleLbl="node1" presStyleIdx="1" presStyleCnt="3"/>
      <dgm:spPr/>
    </dgm:pt>
    <dgm:pt modelId="{6EDFF862-1342-4CD0-88D5-DF0E58009A82}" type="pres">
      <dgm:prSet presAssocID="{25D3B7BC-BF3C-4FEF-A663-09AA8C862EB0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44CBF2-3097-4A84-8C45-18F10AE1B385}" type="pres">
      <dgm:prSet presAssocID="{60D8CAA0-5C7C-4EF7-9592-50628EFDDF24}" presName="bullet3c" presStyleLbl="node1" presStyleIdx="2" presStyleCnt="3"/>
      <dgm:spPr/>
    </dgm:pt>
    <dgm:pt modelId="{A304ABBB-3E2D-4282-A2C2-0D8826F4C2E5}" type="pres">
      <dgm:prSet presAssocID="{60D8CAA0-5C7C-4EF7-9592-50628EFDDF24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F332D56-6DBE-4F04-A643-BC00B34B8547}" srcId="{71D22EDB-6D57-4C69-A2BC-31418D256DBD}" destId="{60D8CAA0-5C7C-4EF7-9592-50628EFDDF24}" srcOrd="2" destOrd="0" parTransId="{2C06749F-6FB6-4665-842D-817985B7A829}" sibTransId="{03A48B41-DD37-4DA8-BA3D-A87D810AF313}"/>
    <dgm:cxn modelId="{FC56FA16-9F2D-477D-9AF1-4B3A91AA8EB6}" type="presOf" srcId="{25D3B7BC-BF3C-4FEF-A663-09AA8C862EB0}" destId="{6EDFF862-1342-4CD0-88D5-DF0E58009A82}" srcOrd="0" destOrd="0" presId="urn:microsoft.com/office/officeart/2005/8/layout/arrow2"/>
    <dgm:cxn modelId="{9BB19B00-9D7C-461B-A702-1DD3171EFBA3}" type="presOf" srcId="{33A588F0-2A30-4F72-8A9E-ED4479B3AE48}" destId="{B9FD474A-A91D-404F-9198-8AC3865563ED}" srcOrd="0" destOrd="0" presId="urn:microsoft.com/office/officeart/2005/8/layout/arrow2"/>
    <dgm:cxn modelId="{8C0B224C-78B8-48AF-B425-94FB88133246}" type="presOf" srcId="{60D8CAA0-5C7C-4EF7-9592-50628EFDDF24}" destId="{A304ABBB-3E2D-4282-A2C2-0D8826F4C2E5}" srcOrd="0" destOrd="0" presId="urn:microsoft.com/office/officeart/2005/8/layout/arrow2"/>
    <dgm:cxn modelId="{1FFD5D45-7965-45C1-8F26-B3F12FB3E06C}" srcId="{71D22EDB-6D57-4C69-A2BC-31418D256DBD}" destId="{25D3B7BC-BF3C-4FEF-A663-09AA8C862EB0}" srcOrd="1" destOrd="0" parTransId="{2B83BE8F-6510-45D0-9F9F-8E7D70025DB6}" sibTransId="{4A4D7AA7-F193-48A6-AA0A-C036B5A9092F}"/>
    <dgm:cxn modelId="{EB86C43C-1FE9-47FF-87BB-1AE01FFF68C2}" type="presOf" srcId="{71D22EDB-6D57-4C69-A2BC-31418D256DBD}" destId="{A354AB93-040D-4571-9213-B13ACBFEBE13}" srcOrd="0" destOrd="0" presId="urn:microsoft.com/office/officeart/2005/8/layout/arrow2"/>
    <dgm:cxn modelId="{C6283B5A-F229-4538-8730-3E7EF25E4983}" srcId="{71D22EDB-6D57-4C69-A2BC-31418D256DBD}" destId="{33A588F0-2A30-4F72-8A9E-ED4479B3AE48}" srcOrd="0" destOrd="0" parTransId="{1521E861-8AD7-450A-887C-12D8425A9863}" sibTransId="{DC9E54AB-337A-4D96-84F1-C51F9EFD50DD}"/>
    <dgm:cxn modelId="{10C47BD1-6446-40BB-95AD-754FFAFE21BA}" type="presParOf" srcId="{A354AB93-040D-4571-9213-B13ACBFEBE13}" destId="{40016E95-7F86-4A81-BFA2-1DA668DC4D11}" srcOrd="0" destOrd="0" presId="urn:microsoft.com/office/officeart/2005/8/layout/arrow2"/>
    <dgm:cxn modelId="{C2E34B04-93C4-446B-A84D-7129B50CDBE1}" type="presParOf" srcId="{A354AB93-040D-4571-9213-B13ACBFEBE13}" destId="{DDCECFE6-F5C2-45E7-879A-C767CAFF770E}" srcOrd="1" destOrd="0" presId="urn:microsoft.com/office/officeart/2005/8/layout/arrow2"/>
    <dgm:cxn modelId="{83D25E1D-AC8E-46D9-BE41-34CDA646130A}" type="presParOf" srcId="{DDCECFE6-F5C2-45E7-879A-C767CAFF770E}" destId="{F038AF1A-AB04-485A-9096-81E5DA0FE31E}" srcOrd="0" destOrd="0" presId="urn:microsoft.com/office/officeart/2005/8/layout/arrow2"/>
    <dgm:cxn modelId="{DFE70F61-0D89-413C-A087-4839CCA24EE5}" type="presParOf" srcId="{DDCECFE6-F5C2-45E7-879A-C767CAFF770E}" destId="{B9FD474A-A91D-404F-9198-8AC3865563ED}" srcOrd="1" destOrd="0" presId="urn:microsoft.com/office/officeart/2005/8/layout/arrow2"/>
    <dgm:cxn modelId="{C2A82C39-27AF-4BC2-B332-32E79F091D98}" type="presParOf" srcId="{DDCECFE6-F5C2-45E7-879A-C767CAFF770E}" destId="{F0077B9E-A458-468D-A3E6-AC13E6C6810A}" srcOrd="2" destOrd="0" presId="urn:microsoft.com/office/officeart/2005/8/layout/arrow2"/>
    <dgm:cxn modelId="{1179BE1A-DE14-4858-BDA8-A718B4F2921D}" type="presParOf" srcId="{DDCECFE6-F5C2-45E7-879A-C767CAFF770E}" destId="{6EDFF862-1342-4CD0-88D5-DF0E58009A82}" srcOrd="3" destOrd="0" presId="urn:microsoft.com/office/officeart/2005/8/layout/arrow2"/>
    <dgm:cxn modelId="{505B9DD5-32D9-4B59-8E58-08C624FEFAB9}" type="presParOf" srcId="{DDCECFE6-F5C2-45E7-879A-C767CAFF770E}" destId="{4744CBF2-3097-4A84-8C45-18F10AE1B385}" srcOrd="4" destOrd="0" presId="urn:microsoft.com/office/officeart/2005/8/layout/arrow2"/>
    <dgm:cxn modelId="{C07F109E-5241-4DFE-AC58-F35427AA0E5D}" type="presParOf" srcId="{DDCECFE6-F5C2-45E7-879A-C767CAFF770E}" destId="{A304ABBB-3E2D-4282-A2C2-0D8826F4C2E5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016E95-7F86-4A81-BFA2-1DA668DC4D11}">
      <dsp:nvSpPr>
        <dsp:cNvPr id="0" name=""/>
        <dsp:cNvSpPr/>
      </dsp:nvSpPr>
      <dsp:spPr>
        <a:xfrm>
          <a:off x="8506" y="0"/>
          <a:ext cx="3385406" cy="2115879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8AF1A-AB04-485A-9096-81E5DA0FE31E}">
      <dsp:nvSpPr>
        <dsp:cNvPr id="0" name=""/>
        <dsp:cNvSpPr/>
      </dsp:nvSpPr>
      <dsp:spPr>
        <a:xfrm>
          <a:off x="438452" y="1460379"/>
          <a:ext cx="88020" cy="8802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D474A-A91D-404F-9198-8AC3865563ED}">
      <dsp:nvSpPr>
        <dsp:cNvPr id="0" name=""/>
        <dsp:cNvSpPr/>
      </dsp:nvSpPr>
      <dsp:spPr>
        <a:xfrm>
          <a:off x="482463" y="1504389"/>
          <a:ext cx="788799" cy="611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640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Analyze Latencies</a:t>
          </a:r>
        </a:p>
      </dsp:txBody>
      <dsp:txXfrm>
        <a:off x="482463" y="1504389"/>
        <a:ext cx="788799" cy="611489"/>
      </dsp:txXfrm>
    </dsp:sp>
    <dsp:sp modelId="{F0077B9E-A458-468D-A3E6-AC13E6C6810A}">
      <dsp:nvSpPr>
        <dsp:cNvPr id="0" name=""/>
        <dsp:cNvSpPr/>
      </dsp:nvSpPr>
      <dsp:spPr>
        <a:xfrm>
          <a:off x="1215403" y="885283"/>
          <a:ext cx="159114" cy="1591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FF862-1342-4CD0-88D5-DF0E58009A82}">
      <dsp:nvSpPr>
        <dsp:cNvPr id="0" name=""/>
        <dsp:cNvSpPr/>
      </dsp:nvSpPr>
      <dsp:spPr>
        <a:xfrm>
          <a:off x="1294960" y="964840"/>
          <a:ext cx="812497" cy="11510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4311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Work on improving where we are</a:t>
          </a:r>
        </a:p>
      </dsp:txBody>
      <dsp:txXfrm>
        <a:off x="1294960" y="964840"/>
        <a:ext cx="812497" cy="1151038"/>
      </dsp:txXfrm>
    </dsp:sp>
    <dsp:sp modelId="{4744CBF2-3097-4A84-8C45-18F10AE1B385}">
      <dsp:nvSpPr>
        <dsp:cNvPr id="0" name=""/>
        <dsp:cNvSpPr/>
      </dsp:nvSpPr>
      <dsp:spPr>
        <a:xfrm>
          <a:off x="2149775" y="535317"/>
          <a:ext cx="220051" cy="2200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4ABBB-3E2D-4282-A2C2-0D8826F4C2E5}">
      <dsp:nvSpPr>
        <dsp:cNvPr id="0" name=""/>
        <dsp:cNvSpPr/>
      </dsp:nvSpPr>
      <dsp:spPr>
        <a:xfrm>
          <a:off x="2259801" y="645343"/>
          <a:ext cx="812497" cy="14705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6601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Build off of our previous sucesses</a:t>
          </a:r>
        </a:p>
      </dsp:txBody>
      <dsp:txXfrm>
        <a:off x="2259801" y="645343"/>
        <a:ext cx="812497" cy="1470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5B0A9369B14EBBEE882F35C52BFD" ma:contentTypeVersion="4" ma:contentTypeDescription="Create a new document." ma:contentTypeScope="" ma:versionID="07e1b884162ca6d26b3c315309997520">
  <xsd:schema xmlns:xsd="http://www.w3.org/2001/XMLSchema" xmlns:xs="http://www.w3.org/2001/XMLSchema" xmlns:p="http://schemas.microsoft.com/office/2006/metadata/properties" xmlns:ns2="9dc50fd1-0a7e-48a6-a9d7-73c3608b4104" targetNamespace="http://schemas.microsoft.com/office/2006/metadata/properties" ma:root="true" ma:fieldsID="e8c0dac7e39d15466127de74366f41fb" ns2:_="">
    <xsd:import namespace="9dc50fd1-0a7e-48a6-a9d7-73c3608b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50fd1-0a7e-48a6-a9d7-73c3608b4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5247F-E55F-4F17-8D6F-067A71CC68C6}"/>
</file>

<file path=customXml/itemProps2.xml><?xml version="1.0" encoding="utf-8"?>
<ds:datastoreItem xmlns:ds="http://schemas.openxmlformats.org/officeDocument/2006/customXml" ds:itemID="{A863F586-70B0-4CDF-8236-401E6FEBB9EA}"/>
</file>

<file path=customXml/itemProps3.xml><?xml version="1.0" encoding="utf-8"?>
<ds:datastoreItem xmlns:ds="http://schemas.openxmlformats.org/officeDocument/2006/customXml" ds:itemID="{03A5C9EB-86F3-4E01-BC40-4E0F996E3629}"/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Linda Kemper</cp:lastModifiedBy>
  <cp:revision>6</cp:revision>
  <dcterms:created xsi:type="dcterms:W3CDTF">2012-10-23T20:49:00Z</dcterms:created>
  <dcterms:modified xsi:type="dcterms:W3CDTF">2015-08-12T17:19:00Z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0x0101007D485B0A9369B14EBBEE882F35C52BFD</vt:lpwstr>
  </property>
</Properties>
</file>